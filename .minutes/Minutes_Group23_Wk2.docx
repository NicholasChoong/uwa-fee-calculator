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1B84" w14:textId="4DAB6F04" w:rsidR="00C466D4" w:rsidRDefault="00C466D4">
      <w:pPr>
        <w:pStyle w:val="Heading2"/>
        <w:divId w:val="1746683991"/>
        <w:rPr>
          <w:rFonts w:eastAsia="Times New Roman"/>
          <w:lang w:val="en-US"/>
        </w:rPr>
      </w:pPr>
      <w:r>
        <w:rPr>
          <w:rFonts w:eastAsia="Times New Roman"/>
        </w:rPr>
        <w:t xml:space="preserve">CITS3200 Team </w:t>
      </w:r>
      <w:r w:rsidR="00636C94">
        <w:rPr>
          <w:rFonts w:eastAsia="Times New Roman"/>
        </w:rPr>
        <w:t>23</w:t>
      </w:r>
    </w:p>
    <w:p w14:paraId="00075F6A" w14:textId="77777777" w:rsidR="00C466D4" w:rsidRDefault="00C466D4">
      <w:pPr>
        <w:spacing w:before="100" w:beforeAutospacing="1" w:after="100" w:afterAutospacing="1"/>
        <w:divId w:val="1746683991"/>
        <w:rPr>
          <w:lang w:val="en-US"/>
        </w:rPr>
      </w:pPr>
      <w:r>
        <w:t> </w:t>
      </w:r>
    </w:p>
    <w:p w14:paraId="35E40B6C" w14:textId="7460E7BB" w:rsidR="00C466D4" w:rsidRDefault="00C466D4">
      <w:pPr>
        <w:pStyle w:val="Heading2"/>
        <w:divId w:val="174668399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Minutes of Meeting </w:t>
      </w:r>
      <w:r w:rsidR="00636C94">
        <w:rPr>
          <w:rFonts w:eastAsia="Times New Roman"/>
          <w:lang w:val="en-US"/>
        </w:rPr>
        <w:t>2</w:t>
      </w:r>
      <w:r>
        <w:rPr>
          <w:rFonts w:eastAsia="Times New Roman"/>
          <w:lang w:val="en-US"/>
        </w:rPr>
        <w:t xml:space="preserve"> held on</w:t>
      </w:r>
      <w:r w:rsidR="00636C94">
        <w:rPr>
          <w:rFonts w:eastAsia="Times New Roman"/>
          <w:lang w:val="en-US"/>
        </w:rPr>
        <w:t xml:space="preserve"> August 4</w:t>
      </w:r>
      <w:r>
        <w:rPr>
          <w:rFonts w:eastAsia="Times New Roman"/>
          <w:lang w:val="en-US"/>
        </w:rPr>
        <w:t>, 2021</w:t>
      </w:r>
    </w:p>
    <w:p w14:paraId="089704A2" w14:textId="7583D73F" w:rsidR="00C466D4" w:rsidRDefault="00C466D4">
      <w:pPr>
        <w:pStyle w:val="NormalWeb"/>
        <w:divId w:val="1746683991"/>
        <w:rPr>
          <w:lang w:val="en-US"/>
        </w:rPr>
      </w:pPr>
      <w:r>
        <w:t xml:space="preserve">Present: </w:t>
      </w:r>
      <w:r>
        <w:tab/>
      </w:r>
      <w:r w:rsidR="00636C94">
        <w:t xml:space="preserve">Davinh, John, Anthony, Nicholas, Jeremy (Discord), Valerie (Discord) </w:t>
      </w:r>
    </w:p>
    <w:p w14:paraId="2499662A" w14:textId="77777777" w:rsidR="00C466D4" w:rsidRDefault="00C466D4">
      <w:pPr>
        <w:pStyle w:val="NormalWeb"/>
        <w:divId w:val="1746683991"/>
        <w:rPr>
          <w:lang w:val="en-US"/>
        </w:rPr>
      </w:pPr>
      <w:r>
        <w:t xml:space="preserve">Apologies: </w:t>
      </w:r>
      <w:r>
        <w:tab/>
      </w:r>
    </w:p>
    <w:p w14:paraId="2BF10C49" w14:textId="77777777" w:rsidR="00C466D4" w:rsidRDefault="00C466D4">
      <w:pPr>
        <w:pStyle w:val="NormalWeb"/>
        <w:divId w:val="1746683991"/>
        <w:rPr>
          <w:lang w:val="en-US"/>
        </w:rPr>
      </w:pPr>
      <w:r>
        <w:t xml:space="preserve">Absent: </w:t>
      </w:r>
      <w:r>
        <w:tab/>
      </w:r>
    </w:p>
    <w:p w14:paraId="59711ABE" w14:textId="5732BE23" w:rsidR="00C466D4" w:rsidRDefault="00C466D4">
      <w:pPr>
        <w:pStyle w:val="NormalWeb"/>
        <w:divId w:val="1746683991"/>
        <w:rPr>
          <w:lang w:val="en-US"/>
        </w:rPr>
      </w:pPr>
      <w:r>
        <w:rPr>
          <w:lang w:val="en-US"/>
        </w:rPr>
        <w:t xml:space="preserve">Meeting Started: </w:t>
      </w:r>
      <w:r w:rsidR="00636C94">
        <w:rPr>
          <w:lang w:val="en-US"/>
        </w:rPr>
        <w:t>1:08pm</w:t>
      </w:r>
    </w:p>
    <w:p w14:paraId="631BDD23" w14:textId="77777777" w:rsidR="00C466D4" w:rsidRDefault="00C466D4">
      <w:pPr>
        <w:pStyle w:val="NormalWeb"/>
        <w:divId w:val="1746683991"/>
        <w:rPr>
          <w:lang w:val="en-US"/>
        </w:rPr>
      </w:pPr>
      <w:r>
        <w:t> </w:t>
      </w:r>
    </w:p>
    <w:tbl>
      <w:tblPr>
        <w:tblStyle w:val="TableGrid"/>
        <w:tblW w:w="9906" w:type="dxa"/>
        <w:tblInd w:w="0" w:type="dxa"/>
        <w:tblBorders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3527"/>
      </w:tblGrid>
      <w:tr w:rsidR="00C466D4" w:rsidRPr="00C466D4" w14:paraId="42413D9D" w14:textId="77777777" w:rsidTr="00C466D4">
        <w:trPr>
          <w:divId w:val="1746683991"/>
          <w:trHeight w:val="620"/>
        </w:trPr>
        <w:tc>
          <w:tcPr>
            <w:tcW w:w="6379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14:paraId="3EFF7A0E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</w:tc>
        <w:tc>
          <w:tcPr>
            <w:tcW w:w="3527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14:paraId="69FA4BF7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  <w:u w:val="single"/>
              </w:rPr>
              <w:t>ACTION</w:t>
            </w:r>
          </w:p>
        </w:tc>
      </w:tr>
      <w:tr w:rsidR="00C466D4" w:rsidRPr="00C466D4" w14:paraId="3D0E5C05" w14:textId="77777777" w:rsidTr="00C466D4">
        <w:trPr>
          <w:divId w:val="1746683991"/>
          <w:trHeight w:val="1131"/>
        </w:trPr>
        <w:tc>
          <w:tcPr>
            <w:tcW w:w="6379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14:paraId="3A03E1E9" w14:textId="5E5342D2" w:rsidR="00C466D4" w:rsidRPr="00C466D4" w:rsidRDefault="00C466D4">
            <w:pPr>
              <w:pStyle w:val="itemheading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636C94">
              <w:rPr>
                <w:sz w:val="24"/>
                <w:szCs w:val="24"/>
              </w:rPr>
              <w:t>2.1 Roles</w:t>
            </w:r>
          </w:p>
          <w:p w14:paraId="1DE2C917" w14:textId="5544834C" w:rsidR="00C466D4" w:rsidRDefault="00636C9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Davinh, as Project Manager, to be Client Liaison Manager</w:t>
            </w:r>
            <w:r w:rsidR="006776E4">
              <w:rPr>
                <w:sz w:val="24"/>
                <w:szCs w:val="24"/>
              </w:rPr>
              <w:t xml:space="preserve"> and Project Controller</w:t>
            </w:r>
          </w:p>
          <w:p w14:paraId="406DE7DB" w14:textId="71C50520" w:rsidR="006776E4" w:rsidRDefault="006776E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Nicholas to be Project Configuration Manager, </w:t>
            </w:r>
            <w:proofErr w:type="spellStart"/>
            <w:proofErr w:type="gramStart"/>
            <w:r>
              <w:rPr>
                <w:sz w:val="24"/>
                <w:szCs w:val="24"/>
              </w:rPr>
              <w:t>ie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GitHub Manager</w:t>
            </w:r>
          </w:p>
          <w:p w14:paraId="2E62A239" w14:textId="57754B74" w:rsidR="002E6439" w:rsidRDefault="002E643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Nicholas to collect team members’ </w:t>
            </w:r>
            <w:proofErr w:type="spellStart"/>
            <w:r>
              <w:rPr>
                <w:sz w:val="24"/>
                <w:szCs w:val="24"/>
              </w:rPr>
              <w:t>githubs</w:t>
            </w:r>
            <w:proofErr w:type="spellEnd"/>
            <w:r>
              <w:rPr>
                <w:sz w:val="24"/>
                <w:szCs w:val="24"/>
              </w:rPr>
              <w:t xml:space="preserve"> and to create GitHub repository</w:t>
            </w:r>
          </w:p>
          <w:p w14:paraId="3CD0393D" w14:textId="5A8F891A" w:rsidR="006776E4" w:rsidRDefault="006776E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to be Quality/Assurance Manager</w:t>
            </w:r>
          </w:p>
          <w:p w14:paraId="4F8BA3E7" w14:textId="64E0A1AA" w:rsidR="006776E4" w:rsidRDefault="006776E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Anthony to be Minute Taker</w:t>
            </w:r>
          </w:p>
          <w:p w14:paraId="18A6D22C" w14:textId="216236AD" w:rsidR="006776E4" w:rsidRDefault="006776E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roles such as coder, documenter, tester to be decided later</w:t>
            </w:r>
          </w:p>
          <w:p w14:paraId="596CFF5E" w14:textId="2C1D98A8" w:rsidR="00C466D4" w:rsidRPr="006776E4" w:rsidRDefault="006776E4" w:rsidP="006776E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come up with more roles or split Project Controller role</w:t>
            </w:r>
            <w:r w:rsidR="00C466D4" w:rsidRPr="006776E4">
              <w:rPr>
                <w:sz w:val="24"/>
                <w:szCs w:val="24"/>
              </w:rPr>
              <w:t> </w:t>
            </w:r>
          </w:p>
          <w:p w14:paraId="458D96F5" w14:textId="0CDD3824" w:rsidR="00C466D4" w:rsidRPr="00C466D4" w:rsidRDefault="00636C94">
            <w:pPr>
              <w:pStyle w:val="item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466D4" w:rsidRPr="00C466D4">
              <w:rPr>
                <w:sz w:val="24"/>
                <w:szCs w:val="24"/>
              </w:rPr>
              <w:t>.</w:t>
            </w:r>
            <w:r w:rsidR="006776E4">
              <w:rPr>
                <w:sz w:val="24"/>
                <w:szCs w:val="24"/>
              </w:rPr>
              <w:t>2 Requirements</w:t>
            </w:r>
          </w:p>
          <w:p w14:paraId="67D8AAB9" w14:textId="59077262" w:rsidR="00C466D4" w:rsidRPr="00DB4559" w:rsidRDefault="00DB4559" w:rsidP="006776E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DB4559">
              <w:rPr>
                <w:sz w:val="24"/>
                <w:szCs w:val="24"/>
              </w:rPr>
              <w:t>Functioning fee calculator: pick units and calculate fees</w:t>
            </w:r>
          </w:p>
          <w:p w14:paraId="0DBBF372" w14:textId="28C4197D" w:rsidR="00DB4559" w:rsidRDefault="00DB4559" w:rsidP="006776E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DB4559">
              <w:rPr>
                <w:sz w:val="24"/>
                <w:szCs w:val="24"/>
              </w:rPr>
              <w:t>Calculat</w:t>
            </w:r>
            <w:r>
              <w:rPr>
                <w:sz w:val="24"/>
                <w:szCs w:val="24"/>
              </w:rPr>
              <w:t>ing fees for post-graduate and international students</w:t>
            </w:r>
          </w:p>
          <w:p w14:paraId="06128E74" w14:textId="1B67B494" w:rsidR="002E6439" w:rsidRDefault="002E6439" w:rsidP="002E643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being students like us</w:t>
            </w:r>
          </w:p>
          <w:p w14:paraId="748749A9" w14:textId="36A816E3" w:rsidR="002E6439" w:rsidRPr="002E6439" w:rsidRDefault="002E6439" w:rsidP="00B71672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showing ongoing courses</w:t>
            </w:r>
          </w:p>
          <w:p w14:paraId="6CE10FC1" w14:textId="33E31265" w:rsidR="00DB4559" w:rsidRDefault="002E6439" w:rsidP="006776E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units</w:t>
            </w:r>
          </w:p>
          <w:p w14:paraId="29456D5B" w14:textId="544AF50F" w:rsidR="002E6439" w:rsidRDefault="002E6439" w:rsidP="006776E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planner</w:t>
            </w:r>
          </w:p>
          <w:p w14:paraId="29E9FB26" w14:textId="2E5D6F9C" w:rsidR="002E6439" w:rsidRDefault="002E6439" w:rsidP="006776E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Text-based search</w:t>
            </w:r>
          </w:p>
          <w:p w14:paraId="518F862B" w14:textId="40451695" w:rsidR="002E6439" w:rsidRDefault="002E6439" w:rsidP="006776E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Visually appealing presentation</w:t>
            </w:r>
          </w:p>
          <w:p w14:paraId="29515F26" w14:textId="37E35D69" w:rsidR="002E6439" w:rsidRDefault="002E6439" w:rsidP="002E643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Back-end improvements</w:t>
            </w:r>
          </w:p>
          <w:p w14:paraId="28834A4E" w14:textId="5B15C8CD" w:rsidR="002E6439" w:rsidRDefault="002E6439" w:rsidP="002E643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Final requirements</w:t>
            </w:r>
          </w:p>
          <w:p w14:paraId="6DC54F97" w14:textId="750E6DE6" w:rsidR="002E6439" w:rsidRPr="002E6439" w:rsidRDefault="002E6439" w:rsidP="002E643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sz w:val="24"/>
                <w:szCs w:val="24"/>
              </w:rPr>
              <w:lastRenderedPageBreak/>
              <w:t>Proposed requirements to be discussed and modified</w:t>
            </w:r>
          </w:p>
          <w:p w14:paraId="459B0837" w14:textId="56A324C1" w:rsidR="002E6439" w:rsidRDefault="002E6439" w:rsidP="002E643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E6439">
              <w:rPr>
                <w:sz w:val="24"/>
                <w:szCs w:val="24"/>
              </w:rPr>
              <w:t>Once requirements have been</w:t>
            </w:r>
            <w:r>
              <w:rPr>
                <w:sz w:val="24"/>
                <w:szCs w:val="24"/>
              </w:rPr>
              <w:t xml:space="preserve"> finalised, will be sent to client for $100 test</w:t>
            </w:r>
          </w:p>
          <w:p w14:paraId="4BC5F4C7" w14:textId="26400B17" w:rsidR="00002C5C" w:rsidRDefault="00002C5C" w:rsidP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 Programming language</w:t>
            </w:r>
          </w:p>
          <w:p w14:paraId="01F64761" w14:textId="29432D88" w:rsidR="00002C5C" w:rsidRPr="00002C5C" w:rsidRDefault="00002C5C" w:rsidP="00002C5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sz w:val="24"/>
                <w:szCs w:val="24"/>
              </w:rPr>
              <w:t>Programming language planned to be used will be traditional web languages: HTML, CSS, JavaScript</w:t>
            </w:r>
          </w:p>
          <w:p w14:paraId="113687A9" w14:textId="581AE0B1" w:rsidR="00002C5C" w:rsidRPr="00002C5C" w:rsidRDefault="00002C5C" w:rsidP="00002C5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sz w:val="24"/>
                <w:szCs w:val="24"/>
              </w:rPr>
              <w:t>ReactJS may be a good alternative and may be worth learning</w:t>
            </w:r>
          </w:p>
          <w:p w14:paraId="1A2AC3AA" w14:textId="29BAD19F" w:rsidR="00002C5C" w:rsidRPr="00002C5C" w:rsidRDefault="00002C5C" w:rsidP="00002C5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sz w:val="24"/>
                <w:szCs w:val="24"/>
              </w:rPr>
              <w:t>Study current fee calculator to get more information on what tools to use</w:t>
            </w:r>
          </w:p>
          <w:p w14:paraId="7F089414" w14:textId="369F8B80" w:rsidR="00002C5C" w:rsidRDefault="00002C5C" w:rsidP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Auditor and mentor meetings</w:t>
            </w:r>
          </w:p>
          <w:p w14:paraId="21B7743C" w14:textId="7F771428" w:rsidR="00002C5C" w:rsidRPr="00002C5C" w:rsidRDefault="00002C5C" w:rsidP="00002C5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sz w:val="24"/>
                <w:szCs w:val="24"/>
              </w:rPr>
              <w:t>Davinh to arrange auditor and mentor meetings for next week</w:t>
            </w:r>
          </w:p>
          <w:p w14:paraId="164D316E" w14:textId="1E8750D3" w:rsidR="00002C5C" w:rsidRPr="00002C5C" w:rsidRDefault="00002C5C" w:rsidP="00002C5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sz w:val="24"/>
                <w:szCs w:val="24"/>
              </w:rPr>
              <w:t>Auditor meeting will most likely be same time as team meeting</w:t>
            </w:r>
          </w:p>
          <w:p w14:paraId="7E1A5D49" w14:textId="5F2E178F" w:rsidR="00C466D4" w:rsidRPr="00C466D4" w:rsidRDefault="00636C94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002C5C">
              <w:rPr>
                <w:sz w:val="24"/>
                <w:szCs w:val="24"/>
              </w:rPr>
              <w:t>6</w:t>
            </w:r>
            <w:r w:rsidR="00C466D4" w:rsidRPr="00C466D4">
              <w:rPr>
                <w:sz w:val="24"/>
                <w:szCs w:val="24"/>
              </w:rPr>
              <w:t xml:space="preserve"> Date of Next Meeting</w:t>
            </w:r>
          </w:p>
          <w:p w14:paraId="5479B0CE" w14:textId="43AC4391" w:rsidR="00C466D4" w:rsidRPr="00C466D4" w:rsidRDefault="00636C9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 11 August 2021, 1-2, in EZONE North Meeting Pod</w:t>
            </w:r>
            <w:r w:rsidR="003A62DF">
              <w:rPr>
                <w:sz w:val="24"/>
                <w:szCs w:val="24"/>
              </w:rPr>
              <w:t xml:space="preserve"> or Teams.</w:t>
            </w:r>
          </w:p>
          <w:p w14:paraId="5B80AF44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</w:tc>
        <w:tc>
          <w:tcPr>
            <w:tcW w:w="3527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14:paraId="72D0BB23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lastRenderedPageBreak/>
              <w:t> </w:t>
            </w:r>
          </w:p>
          <w:p w14:paraId="4CA81C15" w14:textId="01F0097D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6776E4">
              <w:rPr>
                <w:sz w:val="24"/>
                <w:szCs w:val="24"/>
              </w:rPr>
              <w:t>Davinh</w:t>
            </w:r>
          </w:p>
          <w:p w14:paraId="684A40E5" w14:textId="6C5B5575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6776E4">
              <w:rPr>
                <w:sz w:val="24"/>
                <w:szCs w:val="24"/>
              </w:rPr>
              <w:t>Nicholas</w:t>
            </w:r>
          </w:p>
          <w:p w14:paraId="03A88748" w14:textId="4D5FE075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6776E4">
              <w:rPr>
                <w:sz w:val="24"/>
                <w:szCs w:val="24"/>
              </w:rPr>
              <w:t>John</w:t>
            </w:r>
          </w:p>
          <w:p w14:paraId="735A92D2" w14:textId="5FEEBD4A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6776E4">
              <w:rPr>
                <w:sz w:val="24"/>
                <w:szCs w:val="24"/>
              </w:rPr>
              <w:t>Anthony</w:t>
            </w:r>
          </w:p>
          <w:p w14:paraId="74BF6EEF" w14:textId="5D6FAF11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6F0FAF59" w14:textId="774CFC08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1A1EB5">
              <w:rPr>
                <w:sz w:val="24"/>
                <w:szCs w:val="24"/>
              </w:rPr>
              <w:t>ALL</w:t>
            </w:r>
          </w:p>
          <w:p w14:paraId="47C6D228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317926DE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0FD4E06D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74B27DE7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7E94EB9E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32201166" w14:textId="545450DD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1348396B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54CF7CA9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36EE417A" w14:textId="62AFE3EC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lastRenderedPageBreak/>
              <w:t> </w:t>
            </w:r>
            <w:r w:rsidR="00671CF4">
              <w:rPr>
                <w:sz w:val="24"/>
                <w:szCs w:val="24"/>
              </w:rPr>
              <w:t>ALL</w:t>
            </w:r>
          </w:p>
          <w:p w14:paraId="6D52B63E" w14:textId="64F2481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192648F5" w14:textId="363EF0EA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6CC9B026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10779725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56EE2B4D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7E22BF58" w14:textId="77777777" w:rsid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36CCB5EF" w14:textId="77777777" w:rsidR="00002C5C" w:rsidRDefault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51CA2E80" w14:textId="77777777" w:rsidR="00002C5C" w:rsidRDefault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Davinh</w:t>
            </w:r>
          </w:p>
          <w:p w14:paraId="04CEDF36" w14:textId="77777777" w:rsidR="00002C5C" w:rsidRDefault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6B5CEE8B" w14:textId="77777777" w:rsidR="00002C5C" w:rsidRDefault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0A00000B" w14:textId="4D043115" w:rsidR="00002C5C" w:rsidRPr="00C466D4" w:rsidRDefault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</w:tr>
    </w:tbl>
    <w:p w14:paraId="6AED043B" w14:textId="42C1EEAA" w:rsidR="00C466D4" w:rsidRDefault="00C466D4">
      <w:pPr>
        <w:pStyle w:val="NormalWeb"/>
        <w:divId w:val="1746683991"/>
        <w:rPr>
          <w:lang w:val="en-US"/>
        </w:rPr>
      </w:pPr>
      <w:r>
        <w:rPr>
          <w:lang w:val="en-US"/>
        </w:rPr>
        <w:lastRenderedPageBreak/>
        <w:t xml:space="preserve">Meeting Closed: </w:t>
      </w:r>
      <w:r w:rsidR="00636C94">
        <w:rPr>
          <w:lang w:val="en-US"/>
        </w:rPr>
        <w:t>2:00pm</w:t>
      </w:r>
    </w:p>
    <w:p w14:paraId="21C8322A" w14:textId="77777777" w:rsidR="00C466D4" w:rsidRDefault="00C466D4">
      <w:pPr>
        <w:spacing w:before="100" w:beforeAutospacing="1" w:after="100" w:afterAutospacing="1"/>
        <w:divId w:val="1746683991"/>
        <w:rPr>
          <w:lang w:val="en-US"/>
        </w:rPr>
      </w:pPr>
      <w:r>
        <w:t> </w:t>
      </w:r>
    </w:p>
    <w:p w14:paraId="183929EF" w14:textId="77777777" w:rsidR="00FC4AE2" w:rsidRDefault="00671CF4"/>
    <w:sectPr w:rsidR="00FC4AE2" w:rsidSect="003B47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229E"/>
    <w:multiLevelType w:val="hybridMultilevel"/>
    <w:tmpl w:val="705E4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F573E"/>
    <w:multiLevelType w:val="hybridMultilevel"/>
    <w:tmpl w:val="08A85AC0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1E30474D"/>
    <w:multiLevelType w:val="hybridMultilevel"/>
    <w:tmpl w:val="0C98A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5556"/>
    <w:multiLevelType w:val="multilevel"/>
    <w:tmpl w:val="120A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3435BB"/>
    <w:multiLevelType w:val="multilevel"/>
    <w:tmpl w:val="2532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1C51FF"/>
    <w:multiLevelType w:val="hybridMultilevel"/>
    <w:tmpl w:val="E9786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94"/>
    <w:rsid w:val="00002C5C"/>
    <w:rsid w:val="000774CD"/>
    <w:rsid w:val="00156CAD"/>
    <w:rsid w:val="001A1EB5"/>
    <w:rsid w:val="002E1468"/>
    <w:rsid w:val="002E6439"/>
    <w:rsid w:val="003900CD"/>
    <w:rsid w:val="003A62DF"/>
    <w:rsid w:val="00636C94"/>
    <w:rsid w:val="00671CF4"/>
    <w:rsid w:val="006776E4"/>
    <w:rsid w:val="0075527B"/>
    <w:rsid w:val="007740E4"/>
    <w:rsid w:val="00C466D4"/>
    <w:rsid w:val="00DB4559"/>
    <w:rsid w:val="00DD7D5D"/>
    <w:rsid w:val="00F3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2F2BD"/>
  <w15:chartTrackingRefBased/>
  <w15:docId w15:val="{A5ABE94F-CAE7-C14D-A150-CA81110B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6D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6D4"/>
    <w:rPr>
      <w:rFonts w:ascii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C466D4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66D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heading">
    <w:name w:val="itemheading"/>
    <w:basedOn w:val="Normal"/>
    <w:rsid w:val="00C466D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3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8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nhdang/Documents/CITS3200/Minutes/Minutes_Group23_Wk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Minutes_Group23_Wk2.dotx</Template>
  <TotalTime>20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Davinh Dang</cp:lastModifiedBy>
  <cp:revision>7</cp:revision>
  <dcterms:created xsi:type="dcterms:W3CDTF">2021-08-04T16:07:00Z</dcterms:created>
  <dcterms:modified xsi:type="dcterms:W3CDTF">2021-08-04T16:35:00Z</dcterms:modified>
</cp:coreProperties>
</file>